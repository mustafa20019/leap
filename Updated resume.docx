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61E6" w14:textId="77777777" w:rsidR="00816216" w:rsidRPr="005C464E" w:rsidRDefault="00542E63" w:rsidP="005C464E">
      <w:pPr>
        <w:pStyle w:val="Title"/>
      </w:pPr>
      <w:r w:rsidRPr="005C464E">
        <w:t>Syahin Hussein Ali</w:t>
      </w:r>
    </w:p>
    <w:p w14:paraId="3E38706C" w14:textId="77777777" w:rsidR="00141A4C" w:rsidRDefault="00B76D12" w:rsidP="00141A4C">
      <w:hyperlink r:id="rId8" w:history="1">
        <w:r w:rsidR="00542E63" w:rsidRPr="00A34B16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www.linkedin.com/in/syahin-hussein-ali-a9036388</w:t>
        </w:r>
      </w:hyperlink>
      <w:r w:rsidR="00542E63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141A4C">
        <w:t> |</w:t>
      </w:r>
      <w:r w:rsidR="00542E63">
        <w:t xml:space="preserve"> </w:t>
      </w:r>
      <w:hyperlink r:id="rId9" w:history="1">
        <w:r w:rsidR="00542E63" w:rsidRPr="00A34B16">
          <w:rPr>
            <w:rStyle w:val="Hyperlink"/>
          </w:rPr>
          <w:t>in.syahin2@gmail.com</w:t>
        </w:r>
      </w:hyperlink>
      <w:r w:rsidR="00542E63">
        <w:t xml:space="preserve"> </w:t>
      </w:r>
      <w:r w:rsidR="00141A4C">
        <w:t>| </w:t>
      </w:r>
      <w:r w:rsidR="00542E63">
        <w:t>509-396-4765 |</w:t>
      </w:r>
    </w:p>
    <w:p w14:paraId="163DBE19" w14:textId="77777777" w:rsidR="006270A9" w:rsidRDefault="00B76D12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AE425F218453449E9268C13ECA366DE6"/>
          </w:placeholder>
          <w:temporary/>
          <w:showingPlcHdr/>
          <w15:appearance w15:val="hidden"/>
        </w:sdtPr>
        <w:sdtEndPr/>
        <w:sdtContent>
          <w:r w:rsidR="009D5933" w:rsidRPr="005C464E">
            <w:rPr>
              <w:rStyle w:val="Heading2Char"/>
              <w:b/>
              <w:color w:val="39A5B7" w:themeColor="accent1"/>
            </w:rPr>
            <w:t>Objective</w:t>
          </w:r>
        </w:sdtContent>
      </w:sdt>
    </w:p>
    <w:p w14:paraId="59B276E8" w14:textId="16E3BA16" w:rsidR="006270A9" w:rsidRDefault="001B6906">
      <w:r>
        <w:t xml:space="preserve">Seeking </w:t>
      </w:r>
      <w:r w:rsidR="00EE0388">
        <w:t xml:space="preserve">a </w:t>
      </w:r>
      <w:r>
        <w:t xml:space="preserve">position in the technology field that provide me an opportunity to contribute my education skills, background, and abilities for the advancement of </w:t>
      </w:r>
      <w:r w:rsidR="00EE0388">
        <w:t>my career</w:t>
      </w:r>
      <w:r>
        <w:t>.</w:t>
      </w:r>
      <w:bookmarkStart w:id="0" w:name="_GoBack"/>
      <w:bookmarkEnd w:id="0"/>
    </w:p>
    <w:sdt>
      <w:sdtPr>
        <w:alias w:val="Education:"/>
        <w:tag w:val="Education:"/>
        <w:id w:val="807127995"/>
        <w:placeholder>
          <w:docPart w:val="46252B87148741D18B71AA2454A2B3A1"/>
        </w:placeholder>
        <w:temporary/>
        <w:showingPlcHdr/>
        <w15:appearance w15:val="hidden"/>
      </w:sdtPr>
      <w:sdtEndPr/>
      <w:sdtContent>
        <w:p w14:paraId="2E889A78" w14:textId="77777777" w:rsidR="006270A9" w:rsidRDefault="009D5933">
          <w:pPr>
            <w:pStyle w:val="Heading1"/>
          </w:pPr>
          <w:r w:rsidRPr="005C464E">
            <w:rPr>
              <w:rStyle w:val="Heading2Char"/>
              <w:b/>
              <w:color w:val="39A5B7" w:themeColor="accent1"/>
            </w:rPr>
            <w:t>Education</w:t>
          </w:r>
        </w:p>
      </w:sdtContent>
    </w:sdt>
    <w:p w14:paraId="499AAE8E" w14:textId="77777777" w:rsidR="006270A9" w:rsidRPr="005C464E" w:rsidRDefault="00487D41" w:rsidP="005C464E">
      <w:pPr>
        <w:pStyle w:val="Heading3"/>
        <w:rPr>
          <w:b/>
        </w:rPr>
      </w:pPr>
      <w:r w:rsidRPr="005C464E">
        <w:rPr>
          <w:b/>
        </w:rPr>
        <w:t>B</w:t>
      </w:r>
      <w:r w:rsidR="005C464E" w:rsidRPr="005C464E">
        <w:rPr>
          <w:b/>
        </w:rPr>
        <w:t>AS in</w:t>
      </w:r>
      <w:r w:rsidRPr="005C464E">
        <w:rPr>
          <w:b/>
        </w:rPr>
        <w:t xml:space="preserve"> </w:t>
      </w:r>
      <w:r w:rsidR="005C464E" w:rsidRPr="005C464E">
        <w:rPr>
          <w:b/>
        </w:rPr>
        <w:t>C</w:t>
      </w:r>
      <w:r w:rsidRPr="005C464E">
        <w:rPr>
          <w:b/>
        </w:rPr>
        <w:t xml:space="preserve">yber </w:t>
      </w:r>
      <w:r w:rsidR="005C464E" w:rsidRPr="005C464E">
        <w:rPr>
          <w:b/>
        </w:rPr>
        <w:t>S</w:t>
      </w:r>
      <w:r w:rsidRPr="005C464E">
        <w:rPr>
          <w:b/>
        </w:rPr>
        <w:t xml:space="preserve">ecurity </w:t>
      </w:r>
      <w:r w:rsidR="009D5933" w:rsidRPr="005C464E">
        <w:rPr>
          <w:b/>
        </w:rPr>
        <w:t>| </w:t>
      </w:r>
      <w:r w:rsidR="005C464E" w:rsidRPr="005C464E">
        <w:rPr>
          <w:b/>
        </w:rPr>
        <w:t>C</w:t>
      </w:r>
      <w:r w:rsidRPr="005C464E">
        <w:rPr>
          <w:b/>
        </w:rPr>
        <w:t xml:space="preserve">olumbia </w:t>
      </w:r>
      <w:r w:rsidR="005C464E" w:rsidRPr="005C464E">
        <w:rPr>
          <w:b/>
        </w:rPr>
        <w:t>B</w:t>
      </w:r>
      <w:r w:rsidRPr="005C464E">
        <w:rPr>
          <w:b/>
        </w:rPr>
        <w:t xml:space="preserve">asin </w:t>
      </w:r>
      <w:r w:rsidR="005C464E" w:rsidRPr="005C464E">
        <w:rPr>
          <w:b/>
        </w:rPr>
        <w:t>C</w:t>
      </w:r>
      <w:r w:rsidRPr="005C464E">
        <w:rPr>
          <w:b/>
        </w:rPr>
        <w:t xml:space="preserve">ollege | </w:t>
      </w:r>
      <w:r w:rsidR="005C464E" w:rsidRPr="005C464E">
        <w:rPr>
          <w:b/>
        </w:rPr>
        <w:t>E</w:t>
      </w:r>
      <w:r w:rsidRPr="005C464E">
        <w:rPr>
          <w:b/>
        </w:rPr>
        <w:t>xpected graduation on 12/2019 </w:t>
      </w:r>
    </w:p>
    <w:p w14:paraId="4E2769EF" w14:textId="77777777" w:rsidR="006270A9" w:rsidRDefault="00487D41" w:rsidP="001B29CF">
      <w:pPr>
        <w:pStyle w:val="ListBullet"/>
      </w:pPr>
      <w:proofErr w:type="gramStart"/>
      <w:r>
        <w:t>GPA :</w:t>
      </w:r>
      <w:proofErr w:type="gramEnd"/>
      <w:r>
        <w:t xml:space="preserve"> 3.5</w:t>
      </w:r>
    </w:p>
    <w:p w14:paraId="5917C253" w14:textId="77777777" w:rsidR="006270A9" w:rsidRDefault="00487D41" w:rsidP="001B29CF">
      <w:pPr>
        <w:pStyle w:val="ListBullet"/>
      </w:pPr>
      <w:r>
        <w:t xml:space="preserve">Experience in Linux, Network Security, </w:t>
      </w:r>
    </w:p>
    <w:p w14:paraId="7F86D572" w14:textId="77777777" w:rsidR="006270A9" w:rsidRPr="005C464E" w:rsidRDefault="000638D0" w:rsidP="005C464E">
      <w:pPr>
        <w:pStyle w:val="Heading3"/>
        <w:rPr>
          <w:b/>
        </w:rPr>
      </w:pPr>
      <w:r w:rsidRPr="005C464E">
        <w:rPr>
          <w:b/>
        </w:rPr>
        <w:t xml:space="preserve">AA in </w:t>
      </w:r>
      <w:r w:rsidR="005C464E" w:rsidRPr="005C464E">
        <w:rPr>
          <w:b/>
        </w:rPr>
        <w:t>C</w:t>
      </w:r>
      <w:r w:rsidRPr="005C464E">
        <w:rPr>
          <w:b/>
        </w:rPr>
        <w:t xml:space="preserve">yber </w:t>
      </w:r>
      <w:r w:rsidR="005C464E" w:rsidRPr="005C464E">
        <w:rPr>
          <w:b/>
        </w:rPr>
        <w:t>S</w:t>
      </w:r>
      <w:r w:rsidRPr="005C464E">
        <w:rPr>
          <w:b/>
        </w:rPr>
        <w:t>ecurity</w:t>
      </w:r>
      <w:r w:rsidR="009D5933" w:rsidRPr="005C464E">
        <w:rPr>
          <w:b/>
        </w:rPr>
        <w:t> | </w:t>
      </w:r>
      <w:r w:rsidRPr="005C464E">
        <w:rPr>
          <w:b/>
        </w:rPr>
        <w:t>06/2018</w:t>
      </w:r>
      <w:r w:rsidR="009D5933" w:rsidRPr="005C464E">
        <w:rPr>
          <w:b/>
        </w:rPr>
        <w:t> | </w:t>
      </w:r>
      <w:r w:rsidR="005C464E" w:rsidRPr="005C464E">
        <w:rPr>
          <w:b/>
        </w:rPr>
        <w:t>C</w:t>
      </w:r>
      <w:r w:rsidRPr="005C464E">
        <w:rPr>
          <w:b/>
        </w:rPr>
        <w:t xml:space="preserve">olumbia </w:t>
      </w:r>
      <w:r w:rsidR="005C464E" w:rsidRPr="005C464E">
        <w:rPr>
          <w:b/>
        </w:rPr>
        <w:t>B</w:t>
      </w:r>
      <w:r w:rsidRPr="005C464E">
        <w:rPr>
          <w:b/>
        </w:rPr>
        <w:t xml:space="preserve">asin </w:t>
      </w:r>
      <w:r w:rsidR="005C464E" w:rsidRPr="005C464E">
        <w:rPr>
          <w:b/>
        </w:rPr>
        <w:t>C</w:t>
      </w:r>
      <w:r w:rsidRPr="005C464E">
        <w:rPr>
          <w:b/>
        </w:rPr>
        <w:t>ollege</w:t>
      </w:r>
    </w:p>
    <w:p w14:paraId="72B77ACF" w14:textId="77777777" w:rsidR="00832693" w:rsidRDefault="00832693" w:rsidP="00832693">
      <w:pPr>
        <w:pStyle w:val="ListBullet"/>
      </w:pPr>
      <w:r>
        <w:t>GPA: 3.5</w:t>
      </w:r>
    </w:p>
    <w:p w14:paraId="03EF55E8" w14:textId="77777777" w:rsidR="00832693" w:rsidRDefault="00832693" w:rsidP="00832693">
      <w:pPr>
        <w:pStyle w:val="ListBullet"/>
      </w:pPr>
      <w:r>
        <w:t>Topics include ethics and information technology, IT configured societies, information flow, privacy and surveillance, digital intellectual property, and professional ethics in computing</w:t>
      </w:r>
    </w:p>
    <w:p w14:paraId="0FBF5EC1" w14:textId="77777777" w:rsidR="00832693" w:rsidRDefault="00832693" w:rsidP="00832693">
      <w:pPr>
        <w:pStyle w:val="ListBullet"/>
      </w:pPr>
      <w:r>
        <w:t>Worked in small groups to discuss important issues that is happening in today’s world based on scenarios given on Cyber threats</w:t>
      </w:r>
    </w:p>
    <w:p w14:paraId="3BA2D1CE" w14:textId="77777777" w:rsidR="00832693" w:rsidRPr="005C464E" w:rsidRDefault="005C464E" w:rsidP="005C464E">
      <w:pPr>
        <w:pStyle w:val="Heading3"/>
        <w:rPr>
          <w:b/>
        </w:rPr>
      </w:pPr>
      <w:r w:rsidRPr="005C464E">
        <w:rPr>
          <w:rFonts w:eastAsia="Times New Roman"/>
          <w:b/>
        </w:rPr>
        <w:t>Certificate in Database Analytics</w:t>
      </w:r>
      <w:r w:rsidR="00832693" w:rsidRPr="005C464E">
        <w:rPr>
          <w:b/>
        </w:rPr>
        <w:t>| 12/2018 | </w:t>
      </w:r>
      <w:r w:rsidRPr="005C464E">
        <w:rPr>
          <w:b/>
        </w:rPr>
        <w:t>Bellevue College</w:t>
      </w:r>
    </w:p>
    <w:p w14:paraId="70578E72" w14:textId="77777777" w:rsidR="00832693" w:rsidRDefault="00832693" w:rsidP="00832693">
      <w:pPr>
        <w:pStyle w:val="ListBullet"/>
      </w:pPr>
      <w:r>
        <w:t>GPA:4.0</w:t>
      </w:r>
    </w:p>
    <w:p w14:paraId="6A00979C" w14:textId="77777777" w:rsidR="00832693" w:rsidRDefault="00832693" w:rsidP="00832693">
      <w:pPr>
        <w:pStyle w:val="ListBullet"/>
      </w:pPr>
      <w:r>
        <w:t>Hands-on and involves the completion of projects</w:t>
      </w:r>
    </w:p>
    <w:p w14:paraId="33C5209A" w14:textId="77777777" w:rsidR="00832693" w:rsidRPr="00832693" w:rsidRDefault="00832693" w:rsidP="00832693">
      <w:pPr>
        <w:pStyle w:val="ListBullet"/>
      </w:pPr>
      <w:r>
        <w:t>Well organized and develop skills in SQL, Microsoft Excel, Access, and Power Point Developed public speaking</w:t>
      </w:r>
    </w:p>
    <w:sdt>
      <w:sdtPr>
        <w:rPr>
          <w:color w:val="39A5B7" w:themeColor="accent1"/>
        </w:rPr>
        <w:alias w:val="Skills &amp; Abilities:"/>
        <w:tag w:val="Skills &amp; Abilities:"/>
        <w:id w:val="458624136"/>
        <w:placeholder>
          <w:docPart w:val="7ECDEFA64103482AB9A3DCE6E88C2123"/>
        </w:placeholder>
        <w:temporary/>
        <w:showingPlcHdr/>
        <w15:appearance w15:val="hidden"/>
      </w:sdtPr>
      <w:sdtEndPr/>
      <w:sdtContent>
        <w:p w14:paraId="2C80811F" w14:textId="77777777" w:rsidR="006270A9" w:rsidRPr="005C464E" w:rsidRDefault="009D5933" w:rsidP="005C464E">
          <w:pPr>
            <w:pStyle w:val="Heading2"/>
            <w:rPr>
              <w:color w:val="39A5B7" w:themeColor="accent1"/>
            </w:rPr>
          </w:pPr>
          <w:r w:rsidRPr="005C464E">
            <w:rPr>
              <w:color w:val="39A5B7" w:themeColor="accent1"/>
            </w:rPr>
            <w:t>Skills &amp; Abilities</w:t>
          </w:r>
        </w:p>
      </w:sdtContent>
    </w:sdt>
    <w:p w14:paraId="58E65F8C" w14:textId="77777777" w:rsidR="006270A9" w:rsidRDefault="00B76D12">
      <w:pPr>
        <w:pStyle w:val="Heading2"/>
      </w:pPr>
      <w:sdt>
        <w:sdtPr>
          <w:alias w:val="Communication:"/>
          <w:tag w:val="Communication:"/>
          <w:id w:val="-1153840069"/>
          <w:placeholder>
            <w:docPart w:val="6F97AE3B36154970B2BDDE85CA4C6F89"/>
          </w:placeholder>
          <w:temporary/>
          <w:showingPlcHdr/>
          <w15:appearance w15:val="hidden"/>
        </w:sdtPr>
        <w:sdtEndPr/>
        <w:sdtContent>
          <w:r w:rsidR="009D5933" w:rsidRPr="005C464E">
            <w:rPr>
              <w:rStyle w:val="Heading3Char"/>
              <w:sz w:val="22"/>
              <w:szCs w:val="22"/>
            </w:rPr>
            <w:t>Communication</w:t>
          </w:r>
        </w:sdtContent>
      </w:sdt>
    </w:p>
    <w:p w14:paraId="18EC5D2C" w14:textId="77777777" w:rsidR="000638D0" w:rsidRDefault="000638D0" w:rsidP="00832693">
      <w:pPr>
        <w:pStyle w:val="ListBullet"/>
      </w:pPr>
      <w:r>
        <w:t>Strong Communications Skills</w:t>
      </w:r>
      <w:r w:rsidR="00832693">
        <w:t xml:space="preserve"> and </w:t>
      </w:r>
      <w:r w:rsidR="005C464E">
        <w:t xml:space="preserve">the </w:t>
      </w:r>
      <w:r w:rsidR="00832693">
        <w:t>a</w:t>
      </w:r>
      <w:r w:rsidRPr="000638D0">
        <w:t>bility to Work Under Pressure</w:t>
      </w:r>
    </w:p>
    <w:p w14:paraId="3EBF1642" w14:textId="77777777" w:rsidR="000638D0" w:rsidRDefault="000638D0">
      <w:pPr>
        <w:pStyle w:val="ListBullet"/>
      </w:pPr>
      <w:r w:rsidRPr="000638D0">
        <w:t>Multilingual: English, Hindi, Malay, Burmese</w:t>
      </w:r>
    </w:p>
    <w:p w14:paraId="43C5C16F" w14:textId="77777777" w:rsidR="000638D0" w:rsidRDefault="000638D0" w:rsidP="00832693">
      <w:pPr>
        <w:pStyle w:val="ListBullet"/>
      </w:pPr>
      <w:r>
        <w:t>Tech skills: C#, HTML, CSS, JavaScript, Power BI, SQL</w:t>
      </w:r>
      <w:r w:rsidR="00832693">
        <w:t xml:space="preserve"> and p</w:t>
      </w:r>
      <w:r w:rsidRPr="000638D0">
        <w:t>roficient in Microsoft Office including Excel</w:t>
      </w:r>
      <w:r>
        <w:t>, Access and</w:t>
      </w:r>
      <w:r w:rsidRPr="000638D0">
        <w:t xml:space="preserve"> Power</w:t>
      </w:r>
      <w:r>
        <w:t>P</w:t>
      </w:r>
      <w:r w:rsidRPr="000638D0">
        <w:t>oint</w:t>
      </w:r>
    </w:p>
    <w:sdt>
      <w:sdtPr>
        <w:alias w:val="Experience:"/>
        <w:tag w:val="Experience:"/>
        <w:id w:val="171684534"/>
        <w:placeholder>
          <w:docPart w:val="9716D7E862AE42CC879CD8733EE24DED"/>
        </w:placeholder>
        <w:temporary/>
        <w:showingPlcHdr/>
        <w15:appearance w15:val="hidden"/>
      </w:sdtPr>
      <w:sdtEndPr/>
      <w:sdtContent>
        <w:p w14:paraId="149AA8E7" w14:textId="77777777" w:rsidR="006270A9" w:rsidRDefault="009D5933">
          <w:pPr>
            <w:pStyle w:val="Heading1"/>
          </w:pPr>
          <w:r w:rsidRPr="005C464E">
            <w:rPr>
              <w:rStyle w:val="Heading2Char"/>
              <w:b/>
              <w:color w:val="39A5B7" w:themeColor="accent1"/>
            </w:rPr>
            <w:t>Experience</w:t>
          </w:r>
        </w:p>
      </w:sdtContent>
    </w:sdt>
    <w:p w14:paraId="0C4E56C6" w14:textId="77777777" w:rsidR="006270A9" w:rsidRPr="005C464E" w:rsidRDefault="00F42861" w:rsidP="005C464E">
      <w:pPr>
        <w:pStyle w:val="Heading3"/>
        <w:rPr>
          <w:b/>
        </w:rPr>
      </w:pPr>
      <w:r w:rsidRPr="005C464E">
        <w:rPr>
          <w:b/>
        </w:rPr>
        <w:t>Caregiver</w:t>
      </w:r>
      <w:r w:rsidR="009D5933" w:rsidRPr="005C464E">
        <w:rPr>
          <w:b/>
        </w:rPr>
        <w:t> | </w:t>
      </w:r>
      <w:r w:rsidRPr="005C464E">
        <w:rPr>
          <w:b/>
        </w:rPr>
        <w:t>department of social health</w:t>
      </w:r>
      <w:r w:rsidR="009D5933" w:rsidRPr="005C464E">
        <w:rPr>
          <w:b/>
        </w:rPr>
        <w:t> | </w:t>
      </w:r>
      <w:r w:rsidRPr="005C464E">
        <w:rPr>
          <w:b/>
        </w:rPr>
        <w:t>07/2015 - current</w:t>
      </w:r>
    </w:p>
    <w:p w14:paraId="3463ADE4" w14:textId="77777777" w:rsidR="00F42861" w:rsidRDefault="00F42861" w:rsidP="00F42861">
      <w:pPr>
        <w:pStyle w:val="ListBullet"/>
      </w:pPr>
      <w:r>
        <w:t>Help clients or residents with the activities of daily living such as managing medications, follow up with their doctors and nurses</w:t>
      </w:r>
    </w:p>
    <w:p w14:paraId="6F12D400" w14:textId="77777777" w:rsidR="006270A9" w:rsidRDefault="00F42861" w:rsidP="00F42861">
      <w:pPr>
        <w:pStyle w:val="ListBullet"/>
      </w:pPr>
      <w:r>
        <w:t>Create and maintain a pleasant work environment by established and maintained effective communication and a professional relationship with clients</w:t>
      </w:r>
    </w:p>
    <w:p w14:paraId="405BEB7A" w14:textId="77777777" w:rsidR="00481D70" w:rsidRPr="005C464E" w:rsidRDefault="00481D70" w:rsidP="00481D70">
      <w:pPr>
        <w:pStyle w:val="Heading3"/>
        <w:rPr>
          <w:b/>
        </w:rPr>
      </w:pPr>
      <w:r>
        <w:rPr>
          <w:rFonts w:ascii="Times New Roman" w:eastAsia="Times New Roman" w:hAnsi="Times New Roman"/>
          <w:b/>
        </w:rPr>
        <w:t xml:space="preserve">Software Engineer Intern </w:t>
      </w:r>
      <w:r w:rsidRPr="005C464E">
        <w:rPr>
          <w:b/>
        </w:rPr>
        <w:t>| </w:t>
      </w:r>
      <w:r>
        <w:rPr>
          <w:b/>
        </w:rPr>
        <w:t>Microsoft</w:t>
      </w:r>
      <w:r w:rsidRPr="005C464E">
        <w:rPr>
          <w:b/>
        </w:rPr>
        <w:t> | </w:t>
      </w:r>
      <w:r>
        <w:rPr>
          <w:b/>
        </w:rPr>
        <w:t>09/2017/03/2018</w:t>
      </w:r>
    </w:p>
    <w:p w14:paraId="21657B51" w14:textId="77777777" w:rsidR="00F42861" w:rsidRDefault="00F42861" w:rsidP="00F42861">
      <w:pPr>
        <w:pStyle w:val="ListBullet"/>
      </w:pPr>
      <w:r>
        <w:t>Build RESTful APIs with ASP.NET Web API</w:t>
      </w:r>
    </w:p>
    <w:p w14:paraId="4D389DA7" w14:textId="77777777" w:rsidR="001B29CF" w:rsidRPr="001B29CF" w:rsidRDefault="00F42861" w:rsidP="00F42861">
      <w:pPr>
        <w:pStyle w:val="ListBullet"/>
      </w:pPr>
      <w:r>
        <w:t>Worked with peer development team on analysis, design, and implemented data using various programming languages using C#, C++, SQL.</w:t>
      </w:r>
    </w:p>
    <w:sectPr w:rsidR="001B29C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8F17D" w14:textId="77777777" w:rsidR="00B76D12" w:rsidRDefault="00B76D12">
      <w:pPr>
        <w:spacing w:after="0"/>
      </w:pPr>
      <w:r>
        <w:separator/>
      </w:r>
    </w:p>
  </w:endnote>
  <w:endnote w:type="continuationSeparator" w:id="0">
    <w:p w14:paraId="6D642552" w14:textId="77777777" w:rsidR="00B76D12" w:rsidRDefault="00B76D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E616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8329" w14:textId="77777777" w:rsidR="00B76D12" w:rsidRDefault="00B76D12">
      <w:pPr>
        <w:spacing w:after="0"/>
      </w:pPr>
      <w:r>
        <w:separator/>
      </w:r>
    </w:p>
  </w:footnote>
  <w:footnote w:type="continuationSeparator" w:id="0">
    <w:p w14:paraId="003ED653" w14:textId="77777777" w:rsidR="00B76D12" w:rsidRDefault="00B76D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C87B5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3"/>
    <w:rsid w:val="000638D0"/>
    <w:rsid w:val="00096690"/>
    <w:rsid w:val="000A4F59"/>
    <w:rsid w:val="00141A4C"/>
    <w:rsid w:val="001B29CF"/>
    <w:rsid w:val="001B6906"/>
    <w:rsid w:val="0028220F"/>
    <w:rsid w:val="00356C14"/>
    <w:rsid w:val="00481D70"/>
    <w:rsid w:val="00487D41"/>
    <w:rsid w:val="00542E63"/>
    <w:rsid w:val="005C464E"/>
    <w:rsid w:val="00617B26"/>
    <w:rsid w:val="006270A9"/>
    <w:rsid w:val="00675956"/>
    <w:rsid w:val="00681034"/>
    <w:rsid w:val="00816216"/>
    <w:rsid w:val="00832693"/>
    <w:rsid w:val="0087734B"/>
    <w:rsid w:val="009D5933"/>
    <w:rsid w:val="00B76D12"/>
    <w:rsid w:val="00BD768D"/>
    <w:rsid w:val="00C61F8E"/>
    <w:rsid w:val="00E83E4B"/>
    <w:rsid w:val="00EB62F4"/>
    <w:rsid w:val="00EE0388"/>
    <w:rsid w:val="00F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7A9DE"/>
  <w15:chartTrackingRefBased/>
  <w15:docId w15:val="{E0A9A03E-073B-4A08-9F11-E91984E4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42E6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C464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yahin-hussein-ali-a903638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.syahin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ahin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425F218453449E9268C13ECA366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F10BE-8167-4316-84FA-74E4C46DEE86}"/>
      </w:docPartPr>
      <w:docPartBody>
        <w:p w:rsidR="002E53FF" w:rsidRDefault="00AD6FE8">
          <w:pPr>
            <w:pStyle w:val="AE425F218453449E9268C13ECA366DE6"/>
          </w:pPr>
          <w:r>
            <w:t>Objective</w:t>
          </w:r>
        </w:p>
      </w:docPartBody>
    </w:docPart>
    <w:docPart>
      <w:docPartPr>
        <w:name w:val="46252B87148741D18B71AA2454A2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0701E-EFA0-4F46-A503-FF0B15CDA0E6}"/>
      </w:docPartPr>
      <w:docPartBody>
        <w:p w:rsidR="002E53FF" w:rsidRDefault="00AD6FE8">
          <w:pPr>
            <w:pStyle w:val="46252B87148741D18B71AA2454A2B3A1"/>
          </w:pPr>
          <w:r>
            <w:t>Education</w:t>
          </w:r>
        </w:p>
      </w:docPartBody>
    </w:docPart>
    <w:docPart>
      <w:docPartPr>
        <w:name w:val="7ECDEFA64103482AB9A3DCE6E88C2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02DF-96CB-49D2-902D-1DBE69FEAB37}"/>
      </w:docPartPr>
      <w:docPartBody>
        <w:p w:rsidR="002E53FF" w:rsidRDefault="00AD6FE8">
          <w:pPr>
            <w:pStyle w:val="7ECDEFA64103482AB9A3DCE6E88C2123"/>
          </w:pPr>
          <w:r>
            <w:t>Skills &amp; Abilities</w:t>
          </w:r>
        </w:p>
      </w:docPartBody>
    </w:docPart>
    <w:docPart>
      <w:docPartPr>
        <w:name w:val="6F97AE3B36154970B2BDDE85CA4C6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9E298-0E6C-4028-95C5-9990C05C6A93}"/>
      </w:docPartPr>
      <w:docPartBody>
        <w:p w:rsidR="002E53FF" w:rsidRDefault="00AD6FE8">
          <w:pPr>
            <w:pStyle w:val="6F97AE3B36154970B2BDDE85CA4C6F89"/>
          </w:pPr>
          <w:r>
            <w:t>Communication</w:t>
          </w:r>
        </w:p>
      </w:docPartBody>
    </w:docPart>
    <w:docPart>
      <w:docPartPr>
        <w:name w:val="9716D7E862AE42CC879CD8733EE24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710D0-1EF1-44CA-B3D5-58966E94D1E2}"/>
      </w:docPartPr>
      <w:docPartBody>
        <w:p w:rsidR="002E53FF" w:rsidRDefault="00AD6FE8">
          <w:pPr>
            <w:pStyle w:val="9716D7E862AE42CC879CD8733EE24DE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E8"/>
    <w:rsid w:val="002E53FF"/>
    <w:rsid w:val="00AD6FE8"/>
    <w:rsid w:val="00F8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7735A41824A8BBB152231247D55BC">
    <w:name w:val="9AE7735A41824A8BBB152231247D55BC"/>
  </w:style>
  <w:style w:type="paragraph" w:customStyle="1" w:styleId="DF133C22ED1849B6B1EDBCEAF757203E">
    <w:name w:val="DF133C22ED1849B6B1EDBCEAF757203E"/>
  </w:style>
  <w:style w:type="paragraph" w:customStyle="1" w:styleId="E367CC630403435E97C8BA5DB7F7EA10">
    <w:name w:val="E367CC630403435E97C8BA5DB7F7EA10"/>
  </w:style>
  <w:style w:type="paragraph" w:customStyle="1" w:styleId="F9A3BB0652C84B54BF4143214EA3FE3B">
    <w:name w:val="F9A3BB0652C84B54BF4143214EA3FE3B"/>
  </w:style>
  <w:style w:type="paragraph" w:customStyle="1" w:styleId="AE425F218453449E9268C13ECA366DE6">
    <w:name w:val="AE425F218453449E9268C13ECA366DE6"/>
  </w:style>
  <w:style w:type="paragraph" w:customStyle="1" w:styleId="9A0C6C3CB2F846849A8A331F85551B3C">
    <w:name w:val="9A0C6C3CB2F846849A8A331F85551B3C"/>
  </w:style>
  <w:style w:type="paragraph" w:customStyle="1" w:styleId="46252B87148741D18B71AA2454A2B3A1">
    <w:name w:val="46252B87148741D18B71AA2454A2B3A1"/>
  </w:style>
  <w:style w:type="paragraph" w:customStyle="1" w:styleId="6157DCC68E944F0F8689248AF65D2579">
    <w:name w:val="6157DCC68E944F0F8689248AF65D2579"/>
  </w:style>
  <w:style w:type="paragraph" w:customStyle="1" w:styleId="467F733E4E7542FC899214DB454058BF">
    <w:name w:val="467F733E4E7542FC899214DB454058BF"/>
  </w:style>
  <w:style w:type="paragraph" w:customStyle="1" w:styleId="9AD8C2329A4B43CF85FA82F488516EA5">
    <w:name w:val="9AD8C2329A4B43CF85FA82F488516EA5"/>
  </w:style>
  <w:style w:type="paragraph" w:customStyle="1" w:styleId="91F969CB7CA341BC8EB40A74F105EB5B">
    <w:name w:val="91F969CB7CA341BC8EB40A74F105EB5B"/>
  </w:style>
  <w:style w:type="paragraph" w:customStyle="1" w:styleId="AC8E4FBE6F774F04AD1AD9F4310066B0">
    <w:name w:val="AC8E4FBE6F774F04AD1AD9F4310066B0"/>
  </w:style>
  <w:style w:type="paragraph" w:customStyle="1" w:styleId="A95AAACC20344BA5BDEEB6CAA7E06FCD">
    <w:name w:val="A95AAACC20344BA5BDEEB6CAA7E06FCD"/>
  </w:style>
  <w:style w:type="paragraph" w:customStyle="1" w:styleId="D857EDC778984A18AC8E7B76DB78369C">
    <w:name w:val="D857EDC778984A18AC8E7B76DB78369C"/>
  </w:style>
  <w:style w:type="paragraph" w:customStyle="1" w:styleId="06AB6C0E424A440C94CE3741658950E5">
    <w:name w:val="06AB6C0E424A440C94CE3741658950E5"/>
  </w:style>
  <w:style w:type="paragraph" w:customStyle="1" w:styleId="7ECDEFA64103482AB9A3DCE6E88C2123">
    <w:name w:val="7ECDEFA64103482AB9A3DCE6E88C2123"/>
  </w:style>
  <w:style w:type="paragraph" w:customStyle="1" w:styleId="1AC1D69A953745C6900984A36B1BC928">
    <w:name w:val="1AC1D69A953745C6900984A36B1BC928"/>
  </w:style>
  <w:style w:type="paragraph" w:customStyle="1" w:styleId="3ACECCD8F24D430882BD4E3175D896A6">
    <w:name w:val="3ACECCD8F24D430882BD4E3175D896A6"/>
  </w:style>
  <w:style w:type="paragraph" w:customStyle="1" w:styleId="C91E57C02731454BA44F4828479F0451">
    <w:name w:val="C91E57C02731454BA44F4828479F0451"/>
  </w:style>
  <w:style w:type="paragraph" w:customStyle="1" w:styleId="68D644A154BC4706B4E410D74BCF5027">
    <w:name w:val="68D644A154BC4706B4E410D74BCF5027"/>
  </w:style>
  <w:style w:type="paragraph" w:customStyle="1" w:styleId="6F97AE3B36154970B2BDDE85CA4C6F89">
    <w:name w:val="6F97AE3B36154970B2BDDE85CA4C6F89"/>
  </w:style>
  <w:style w:type="paragraph" w:customStyle="1" w:styleId="485DD252FF66404DABE7BAB7EFFE7FFE">
    <w:name w:val="485DD252FF66404DABE7BAB7EFFE7FFE"/>
  </w:style>
  <w:style w:type="paragraph" w:customStyle="1" w:styleId="917EB493D1074E40A53CE77AB3E2A1EB">
    <w:name w:val="917EB493D1074E40A53CE77AB3E2A1EB"/>
  </w:style>
  <w:style w:type="paragraph" w:customStyle="1" w:styleId="1ED317B84DD947708B1A616C704A46DA">
    <w:name w:val="1ED317B84DD947708B1A616C704A46DA"/>
  </w:style>
  <w:style w:type="paragraph" w:customStyle="1" w:styleId="9716D7E862AE42CC879CD8733EE24DED">
    <w:name w:val="9716D7E862AE42CC879CD8733EE24DED"/>
  </w:style>
  <w:style w:type="paragraph" w:customStyle="1" w:styleId="C1F997B8966E46DEB4B158FAD995695E">
    <w:name w:val="C1F997B8966E46DEB4B158FAD995695E"/>
  </w:style>
  <w:style w:type="paragraph" w:customStyle="1" w:styleId="CDD29DB649774F4DB49C362AE2574904">
    <w:name w:val="CDD29DB649774F4DB49C362AE2574904"/>
  </w:style>
  <w:style w:type="paragraph" w:customStyle="1" w:styleId="D9EBCD17D15B4048AB50B4BE332545D5">
    <w:name w:val="D9EBCD17D15B4048AB50B4BE332545D5"/>
  </w:style>
  <w:style w:type="paragraph" w:customStyle="1" w:styleId="D8449F7F9BF946DB9D3A1A9E755F9EDE">
    <w:name w:val="D8449F7F9BF946DB9D3A1A9E755F9EDE"/>
  </w:style>
  <w:style w:type="paragraph" w:customStyle="1" w:styleId="0D4F8B589A784A4D8DBF905E41BDF65B">
    <w:name w:val="0D4F8B589A784A4D8DBF905E41BDF65B"/>
  </w:style>
  <w:style w:type="paragraph" w:customStyle="1" w:styleId="1D51F87F6C9B42DB9BC2B4FFC79EC5E3">
    <w:name w:val="1D51F87F6C9B42DB9BC2B4FFC79EC5E3"/>
  </w:style>
  <w:style w:type="paragraph" w:customStyle="1" w:styleId="046FFB5F9D7C441CB0972052C0180AF3">
    <w:name w:val="046FFB5F9D7C441CB0972052C0180AF3"/>
  </w:style>
  <w:style w:type="paragraph" w:customStyle="1" w:styleId="EEB56B0D7B8C405A8B03A82906BDAA37">
    <w:name w:val="EEB56B0D7B8C405A8B03A82906BDA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7328-6CFE-43A0-85F6-540227C5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&lt;Objective&gt;</vt:lpstr>
      <vt:lpstr>&lt;Education&gt;</vt:lpstr>
      <vt:lpstr>        BAS in Cyber Security | Columbia Basin College | Expected graduation on 12/2019 </vt:lpstr>
      <vt:lpstr>        AA in Cyber Security | 06/2018 | Columbia Basin College</vt:lpstr>
      <vt:lpstr>        Certificate in Database Analytics| 12/2018 | Bellevue College</vt:lpstr>
      <vt:lpstr>    &lt;Skills &amp; Abilities&gt;</vt:lpstr>
      <vt:lpstr>    &lt;Communication&gt;</vt:lpstr>
      <vt:lpstr>&lt;Experience&gt;</vt:lpstr>
      <vt:lpstr>        Caregiver | department of social health | 07/2015 - current</vt:lpstr>
      <vt:lpstr>        Software Engineer Intern | Microsoft | 09/2017/03/2018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Syahin</dc:creator>
  <cp:keywords/>
  <cp:lastModifiedBy>Ali Hussein</cp:lastModifiedBy>
  <cp:revision>2</cp:revision>
  <dcterms:created xsi:type="dcterms:W3CDTF">2018-11-02T17:56:00Z</dcterms:created>
  <dcterms:modified xsi:type="dcterms:W3CDTF">2018-11-02T17:56:00Z</dcterms:modified>
  <cp:version/>
</cp:coreProperties>
</file>